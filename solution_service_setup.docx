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7FB" w:rsidRPr="001F57FB" w:rsidRDefault="001F57FB" w:rsidP="00BB52CF">
      <w:pPr>
        <w:rPr>
          <w:b/>
        </w:rPr>
      </w:pPr>
      <w:r w:rsidRPr="001F57FB">
        <w:rPr>
          <w:b/>
        </w:rPr>
        <w:t>Install AITAM as a service (v.2019-06-24)</w:t>
      </w:r>
    </w:p>
    <w:p w:rsidR="001F57FB" w:rsidRDefault="001F57FB" w:rsidP="00BB52CF"/>
    <w:p w:rsidR="001F57FB" w:rsidRDefault="001F57FB" w:rsidP="001F57FB">
      <w:pPr>
        <w:pStyle w:val="PargrafodaLista"/>
        <w:numPr>
          <w:ilvl w:val="0"/>
          <w:numId w:val="4"/>
        </w:numPr>
        <w:rPr>
          <w:lang w:val="en-US"/>
        </w:rPr>
      </w:pPr>
      <w:r w:rsidRPr="001F57FB">
        <w:rPr>
          <w:lang w:val="en-US"/>
        </w:rPr>
        <w:t>Download and install NSSM - the Non-Sucking Service Manager</w:t>
      </w:r>
      <w:r>
        <w:rPr>
          <w:lang w:val="en-US"/>
        </w:rPr>
        <w:t xml:space="preserve">: </w:t>
      </w:r>
      <w:hyperlink r:id="rId8" w:history="1">
        <w:r w:rsidRPr="001A4D27">
          <w:rPr>
            <w:rStyle w:val="Hiperligao"/>
            <w:lang w:val="en-US"/>
          </w:rPr>
          <w:t>https://nssm.cc/</w:t>
        </w:r>
      </w:hyperlink>
    </w:p>
    <w:p w:rsidR="001F57FB" w:rsidRDefault="001F57FB" w:rsidP="001F57FB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for each service (and configure):</w:t>
      </w:r>
    </w:p>
    <w:p w:rsidR="001F57FB" w:rsidRDefault="001F57FB" w:rsidP="001F57FB">
      <w:pPr>
        <w:rPr>
          <w:lang w:val="en-US"/>
        </w:rPr>
      </w:pPr>
    </w:p>
    <w:p w:rsidR="001F57FB" w:rsidRDefault="001F57FB" w:rsidP="001F57FB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nssm install aitam</w:t>
      </w:r>
    </w:p>
    <w:p w:rsidR="001F57FB" w:rsidRDefault="001F57FB" w:rsidP="001F57FB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nssm install aitam_db</w:t>
      </w:r>
    </w:p>
    <w:p w:rsidR="001F57FB" w:rsidRDefault="001F57FB" w:rsidP="001F57FB">
      <w:pPr>
        <w:pStyle w:val="PargrafodaLista"/>
        <w:ind w:left="1440"/>
        <w:rPr>
          <w:lang w:val="en-US"/>
        </w:rPr>
      </w:pPr>
      <w:bookmarkStart w:id="0" w:name="_GoBack"/>
      <w:bookmarkEnd w:id="0"/>
    </w:p>
    <w:p w:rsidR="001F57FB" w:rsidRDefault="001F57FB" w:rsidP="001F57FB">
      <w:pPr>
        <w:pStyle w:val="PargrafodaLista"/>
        <w:numPr>
          <w:ilvl w:val="0"/>
          <w:numId w:val="4"/>
        </w:numPr>
        <w:rPr>
          <w:lang w:val="en-US"/>
        </w:rPr>
      </w:pPr>
      <w:r>
        <w:rPr>
          <w:lang w:val="en-US"/>
        </w:rPr>
        <w:t>To edit service:</w:t>
      </w:r>
    </w:p>
    <w:p w:rsidR="001F57FB" w:rsidRDefault="001F57FB" w:rsidP="001F57FB">
      <w:pPr>
        <w:rPr>
          <w:lang w:val="en-US"/>
        </w:rPr>
      </w:pPr>
    </w:p>
    <w:p w:rsidR="001F57FB" w:rsidRDefault="001F57FB" w:rsidP="001F57FB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nssm </w:t>
      </w:r>
      <w:r>
        <w:rPr>
          <w:lang w:val="en-US"/>
        </w:rPr>
        <w:t>edit</w:t>
      </w:r>
      <w:r>
        <w:rPr>
          <w:lang w:val="en-US"/>
        </w:rPr>
        <w:t xml:space="preserve"> aitam</w:t>
      </w:r>
    </w:p>
    <w:p w:rsidR="001F57FB" w:rsidRDefault="001F57FB" w:rsidP="001F57FB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nssm </w:t>
      </w:r>
      <w:r>
        <w:rPr>
          <w:lang w:val="en-US"/>
        </w:rPr>
        <w:t>edit</w:t>
      </w:r>
      <w:r>
        <w:rPr>
          <w:lang w:val="en-US"/>
        </w:rPr>
        <w:t xml:space="preserve"> aitam_db</w:t>
      </w:r>
    </w:p>
    <w:p w:rsidR="001F57FB" w:rsidRDefault="001F57FB" w:rsidP="001F57FB">
      <w:pPr>
        <w:rPr>
          <w:lang w:val="en-US"/>
        </w:rPr>
      </w:pPr>
    </w:p>
    <w:p w:rsidR="001F57FB" w:rsidRPr="001F57FB" w:rsidRDefault="001F57FB" w:rsidP="001F57FB">
      <w:pPr>
        <w:rPr>
          <w:lang w:val="en-US"/>
        </w:rPr>
      </w:pPr>
      <w:r>
        <w:rPr>
          <w:lang w:val="en-US"/>
        </w:rPr>
        <w:t>Configuration parameters for each servicee</w:t>
      </w:r>
    </w:p>
    <w:p w:rsidR="001F57FB" w:rsidRPr="001F57FB" w:rsidRDefault="001F57FB" w:rsidP="00BB52CF">
      <w:pPr>
        <w:rPr>
          <w:lang w:val="en-US"/>
        </w:rPr>
      </w:pPr>
    </w:p>
    <w:p w:rsidR="00F80B3D" w:rsidRDefault="00D66DC0" w:rsidP="00BB52CF">
      <w:r>
        <w:rPr>
          <w:noProof/>
          <w:lang w:eastAsia="pt-PT"/>
        </w:rPr>
        <w:drawing>
          <wp:inline distT="0" distB="0" distL="0" distR="0">
            <wp:extent cx="5394325" cy="2451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DC0" w:rsidRDefault="00D66DC0" w:rsidP="00BB52CF"/>
    <w:p w:rsidR="00D66DC0" w:rsidRDefault="00D66DC0" w:rsidP="00BB52CF"/>
    <w:p w:rsidR="00D66DC0" w:rsidRPr="00BB52CF" w:rsidRDefault="00D66DC0" w:rsidP="00BB52CF">
      <w:r>
        <w:rPr>
          <w:noProof/>
          <w:lang w:eastAsia="pt-PT"/>
        </w:rPr>
        <w:drawing>
          <wp:inline distT="0" distB="0" distL="0" distR="0">
            <wp:extent cx="5394325" cy="24434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DC0" w:rsidRPr="00BB52CF" w:rsidSect="00FF1938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DC0" w:rsidRDefault="00D66DC0" w:rsidP="00062A1C">
      <w:r>
        <w:separator/>
      </w:r>
    </w:p>
  </w:endnote>
  <w:endnote w:type="continuationSeparator" w:id="0">
    <w:p w:rsidR="00D66DC0" w:rsidRDefault="00D66DC0" w:rsidP="00062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calaSans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 Sans">
    <w:altName w:val="ScalaSans"/>
    <w:panose1 w:val="00000000000000000000"/>
    <w:charset w:val="00"/>
    <w:family w:val="modern"/>
    <w:notTrueType/>
    <w:pitch w:val="variable"/>
    <w:sig w:usb0="8000002F" w:usb1="4000004A" w:usb2="0000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DC0" w:rsidRDefault="00D66DC0" w:rsidP="00062A1C">
      <w:r>
        <w:separator/>
      </w:r>
    </w:p>
  </w:footnote>
  <w:footnote w:type="continuationSeparator" w:id="0">
    <w:p w:rsidR="00D66DC0" w:rsidRDefault="00D66DC0" w:rsidP="00062A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9C90DF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2"/>
    <w:multiLevelType w:val="singleLevel"/>
    <w:tmpl w:val="6D3E7C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C12896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CF4D98"/>
    <w:multiLevelType w:val="hybridMultilevel"/>
    <w:tmpl w:val="DD4E88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C0"/>
    <w:rsid w:val="00012889"/>
    <w:rsid w:val="00022E54"/>
    <w:rsid w:val="00025FC6"/>
    <w:rsid w:val="000441C0"/>
    <w:rsid w:val="0005362A"/>
    <w:rsid w:val="00056238"/>
    <w:rsid w:val="00062A1C"/>
    <w:rsid w:val="00062B35"/>
    <w:rsid w:val="00091FD9"/>
    <w:rsid w:val="000D36DF"/>
    <w:rsid w:val="0010076F"/>
    <w:rsid w:val="001129A3"/>
    <w:rsid w:val="001541EE"/>
    <w:rsid w:val="001E41B6"/>
    <w:rsid w:val="001F57FB"/>
    <w:rsid w:val="002243AE"/>
    <w:rsid w:val="00233AA7"/>
    <w:rsid w:val="0024157A"/>
    <w:rsid w:val="00251537"/>
    <w:rsid w:val="00260CC1"/>
    <w:rsid w:val="00263E7B"/>
    <w:rsid w:val="002727B3"/>
    <w:rsid w:val="00285C38"/>
    <w:rsid w:val="002900BF"/>
    <w:rsid w:val="002B01EA"/>
    <w:rsid w:val="002B4D15"/>
    <w:rsid w:val="002C0E13"/>
    <w:rsid w:val="002D110E"/>
    <w:rsid w:val="002F11F0"/>
    <w:rsid w:val="00343423"/>
    <w:rsid w:val="00364ECC"/>
    <w:rsid w:val="003D3A6E"/>
    <w:rsid w:val="003D7535"/>
    <w:rsid w:val="00422590"/>
    <w:rsid w:val="00445C19"/>
    <w:rsid w:val="00494AAE"/>
    <w:rsid w:val="00531971"/>
    <w:rsid w:val="00546EA9"/>
    <w:rsid w:val="00563776"/>
    <w:rsid w:val="005856E2"/>
    <w:rsid w:val="005F207C"/>
    <w:rsid w:val="00600787"/>
    <w:rsid w:val="00602729"/>
    <w:rsid w:val="0062240B"/>
    <w:rsid w:val="00653E0F"/>
    <w:rsid w:val="00673C43"/>
    <w:rsid w:val="00687462"/>
    <w:rsid w:val="006C2E19"/>
    <w:rsid w:val="006F570E"/>
    <w:rsid w:val="0070419F"/>
    <w:rsid w:val="0070695D"/>
    <w:rsid w:val="00767AEC"/>
    <w:rsid w:val="00773802"/>
    <w:rsid w:val="00777348"/>
    <w:rsid w:val="007B2AED"/>
    <w:rsid w:val="007B49D7"/>
    <w:rsid w:val="007B7AD2"/>
    <w:rsid w:val="007D7BB2"/>
    <w:rsid w:val="00824CA6"/>
    <w:rsid w:val="00881B6E"/>
    <w:rsid w:val="008F2425"/>
    <w:rsid w:val="009237F0"/>
    <w:rsid w:val="00926DF8"/>
    <w:rsid w:val="009464E0"/>
    <w:rsid w:val="00950141"/>
    <w:rsid w:val="00983CC0"/>
    <w:rsid w:val="00990B05"/>
    <w:rsid w:val="00993038"/>
    <w:rsid w:val="0099590B"/>
    <w:rsid w:val="009D399E"/>
    <w:rsid w:val="00A04365"/>
    <w:rsid w:val="00A42DE2"/>
    <w:rsid w:val="00A56867"/>
    <w:rsid w:val="00A82A3A"/>
    <w:rsid w:val="00A8593C"/>
    <w:rsid w:val="00AC06C9"/>
    <w:rsid w:val="00AD1359"/>
    <w:rsid w:val="00B07E63"/>
    <w:rsid w:val="00B43231"/>
    <w:rsid w:val="00B506F2"/>
    <w:rsid w:val="00B766C6"/>
    <w:rsid w:val="00BA0D3F"/>
    <w:rsid w:val="00BB519F"/>
    <w:rsid w:val="00BB52CF"/>
    <w:rsid w:val="00BD06DE"/>
    <w:rsid w:val="00C05E1C"/>
    <w:rsid w:val="00C71E7D"/>
    <w:rsid w:val="00C760FA"/>
    <w:rsid w:val="00C94759"/>
    <w:rsid w:val="00CA673D"/>
    <w:rsid w:val="00CF37E2"/>
    <w:rsid w:val="00D25897"/>
    <w:rsid w:val="00D54896"/>
    <w:rsid w:val="00D66DC0"/>
    <w:rsid w:val="00D7548B"/>
    <w:rsid w:val="00DA5468"/>
    <w:rsid w:val="00DB0737"/>
    <w:rsid w:val="00DB7B0B"/>
    <w:rsid w:val="00E061E4"/>
    <w:rsid w:val="00E06F7F"/>
    <w:rsid w:val="00E972CC"/>
    <w:rsid w:val="00EB7120"/>
    <w:rsid w:val="00ED7B4B"/>
    <w:rsid w:val="00F04BA7"/>
    <w:rsid w:val="00F3572A"/>
    <w:rsid w:val="00F80B3D"/>
    <w:rsid w:val="00FE31E1"/>
    <w:rsid w:val="00FF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AE56F8"/>
  <w14:defaultImageDpi w14:val="330"/>
  <w15:chartTrackingRefBased/>
  <w15:docId w15:val="{FEA15C30-BB32-4967-A1C1-BD2CF1EC0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41EE"/>
    <w:rPr>
      <w:rFonts w:ascii="ScalaSans" w:hAnsi="ScalaSans"/>
      <w:sz w:val="22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D25897"/>
    <w:pPr>
      <w:keepNext/>
      <w:keepLines/>
      <w:spacing w:before="240"/>
      <w:outlineLvl w:val="0"/>
    </w:pPr>
    <w:rPr>
      <w:rFonts w:eastAsiaTheme="majorEastAsia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D25897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D25897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F80B3D"/>
    <w:pPr>
      <w:keepNext/>
      <w:keepLines/>
      <w:spacing w:before="40"/>
      <w:outlineLvl w:val="3"/>
    </w:pPr>
    <w:rPr>
      <w:rFonts w:eastAsiaTheme="majorEastAsia" w:cstheme="majorBidi"/>
      <w:iCs/>
      <w:color w:val="365F91" w:themeColor="accent1" w:themeShade="BF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rsid w:val="00D25897"/>
    <w:pPr>
      <w:keepNext/>
      <w:keepLines/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rsid w:val="00D25897"/>
    <w:pPr>
      <w:keepNext/>
      <w:keepLines/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rsid w:val="00F80B3D"/>
    <w:pPr>
      <w:keepNext/>
      <w:keepLines/>
      <w:spacing w:before="40"/>
      <w:outlineLvl w:val="6"/>
    </w:pPr>
    <w:rPr>
      <w:rFonts w:eastAsiaTheme="majorEastAsia" w:cstheme="majorBidi"/>
      <w:iCs/>
      <w:color w:val="243F60" w:themeColor="accent1" w:themeShade="7F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rsid w:val="00D258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FF1938"/>
    <w:pPr>
      <w:keepNext/>
      <w:keepLines/>
      <w:spacing w:before="40"/>
      <w:outlineLvl w:val="8"/>
    </w:pPr>
    <w:rPr>
      <w:rFonts w:eastAsiaTheme="majorEastAsia" w:cstheme="majorBidi"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025FC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025FC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2A1C"/>
  </w:style>
  <w:style w:type="paragraph" w:styleId="Rodap">
    <w:name w:val="footer"/>
    <w:basedOn w:val="Normal"/>
    <w:link w:val="RodapCarter"/>
    <w:uiPriority w:val="99"/>
    <w:unhideWhenUsed/>
    <w:rsid w:val="00062A1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2A1C"/>
  </w:style>
  <w:style w:type="character" w:customStyle="1" w:styleId="Cabealho1Carter">
    <w:name w:val="Cabeçalho 1 Caráter"/>
    <w:basedOn w:val="Tipodeletrapredefinidodopargrafo"/>
    <w:link w:val="Cabealho1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25897"/>
    <w:rPr>
      <w:rFonts w:ascii="Scala Sans" w:eastAsiaTheme="majorEastAsia" w:hAnsi="Scala Sans" w:cstheme="majorBidi"/>
      <w:color w:val="365F91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25897"/>
    <w:rPr>
      <w:rFonts w:ascii="Scala Sans" w:eastAsiaTheme="majorEastAsia" w:hAnsi="Scala Sans" w:cstheme="majorBidi"/>
      <w:color w:val="243F60" w:themeColor="accent1" w:themeShade="7F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F80B3D"/>
    <w:rPr>
      <w:rFonts w:ascii="ScalaSans" w:eastAsiaTheme="majorEastAsia" w:hAnsi="ScalaSans" w:cstheme="majorBidi"/>
      <w:iCs/>
      <w:color w:val="365F91" w:themeColor="accent1" w:themeShade="BF"/>
    </w:rPr>
  </w:style>
  <w:style w:type="character" w:customStyle="1" w:styleId="Cabealho5Carter">
    <w:name w:val="Cabeçalho 5 Caráter"/>
    <w:basedOn w:val="Tipodeletrapredefinidodopargrafo"/>
    <w:link w:val="Cabealho5"/>
    <w:uiPriority w:val="9"/>
    <w:rsid w:val="00D25897"/>
    <w:rPr>
      <w:rFonts w:ascii="Scala Sans" w:eastAsiaTheme="majorEastAsia" w:hAnsi="Scala Sans" w:cstheme="majorBidi"/>
      <w:color w:val="365F91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rsid w:val="00D25897"/>
    <w:rPr>
      <w:rFonts w:ascii="Scala Sans" w:eastAsiaTheme="majorEastAsia" w:hAnsi="Scala Sans" w:cstheme="majorBidi"/>
      <w:color w:val="243F60" w:themeColor="accent1" w:themeShade="7F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F80B3D"/>
    <w:rPr>
      <w:rFonts w:ascii="ScalaSans" w:eastAsiaTheme="majorEastAsia" w:hAnsi="ScalaSans" w:cstheme="majorBidi"/>
      <w:iCs/>
      <w:color w:val="243F60" w:themeColor="accent1" w:themeShade="7F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D25897"/>
    <w:rPr>
      <w:rFonts w:ascii="Scala Sans" w:eastAsiaTheme="majorEastAsia" w:hAnsi="Scala Sans" w:cstheme="majorBidi"/>
      <w:color w:val="272727" w:themeColor="text1" w:themeTint="D8"/>
      <w:sz w:val="21"/>
      <w:szCs w:val="21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FF1938"/>
    <w:rPr>
      <w:rFonts w:ascii="ScalaSans" w:eastAsiaTheme="majorEastAsia" w:hAnsi="ScalaSans" w:cstheme="majorBidi"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arter"/>
    <w:uiPriority w:val="10"/>
    <w:qFormat/>
    <w:rsid w:val="00D2589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25897"/>
    <w:rPr>
      <w:rFonts w:ascii="Scala Sans" w:eastAsiaTheme="majorEastAsia" w:hAnsi="Scala Sans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2589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25897"/>
    <w:rPr>
      <w:rFonts w:ascii="Scala Sans" w:eastAsiaTheme="minorEastAsia" w:hAnsi="Scala Sans"/>
      <w:color w:val="5A5A5A" w:themeColor="text1" w:themeTint="A5"/>
      <w:spacing w:val="15"/>
    </w:rPr>
  </w:style>
  <w:style w:type="character" w:styleId="nfaseIntenso">
    <w:name w:val="Intense Emphasis"/>
    <w:basedOn w:val="Tipodeletrapredefinidodopargrafo"/>
    <w:uiPriority w:val="21"/>
    <w:qFormat/>
    <w:rsid w:val="00D54896"/>
    <w:rPr>
      <w:rFonts w:ascii="ScalaSans" w:hAnsi="ScalaSans"/>
      <w:i w:val="0"/>
      <w:iCs/>
      <w:color w:val="4F81BD" w:themeColor="accent1"/>
    </w:rPr>
  </w:style>
  <w:style w:type="character" w:styleId="nfaseDiscreto">
    <w:name w:val="Subtle Emphasis"/>
    <w:basedOn w:val="Tipodeletrapredefinidodopargrafo"/>
    <w:uiPriority w:val="19"/>
    <w:qFormat/>
    <w:rsid w:val="00D54896"/>
    <w:rPr>
      <w:rFonts w:ascii="ScalaSans" w:hAnsi="ScalaSans"/>
      <w:i w:val="0"/>
      <w:iCs/>
      <w:color w:val="404040" w:themeColor="text1" w:themeTint="BF"/>
    </w:rPr>
  </w:style>
  <w:style w:type="character" w:styleId="nfase">
    <w:name w:val="Emphasis"/>
    <w:basedOn w:val="Tipodeletrapredefinidodopargrafo"/>
    <w:uiPriority w:val="20"/>
    <w:qFormat/>
    <w:rsid w:val="00D54896"/>
    <w:rPr>
      <w:rFonts w:ascii="ScalaSans" w:hAnsi="ScalaSans"/>
      <w:i w:val="0"/>
      <w:iCs/>
    </w:rPr>
  </w:style>
  <w:style w:type="character" w:styleId="Forte">
    <w:name w:val="Strong"/>
    <w:basedOn w:val="Tipodeletrapredefinidodopargrafo"/>
    <w:uiPriority w:val="22"/>
    <w:qFormat/>
    <w:rsid w:val="00D54896"/>
    <w:rPr>
      <w:rFonts w:ascii="ScalaSans" w:hAnsi="ScalaSans"/>
      <w:b/>
      <w:bCs/>
    </w:rPr>
  </w:style>
  <w:style w:type="character" w:styleId="RefernciaDiscreta">
    <w:name w:val="Subtle Reference"/>
    <w:basedOn w:val="Tipodeletrapredefinidodopargrafo"/>
    <w:uiPriority w:val="31"/>
    <w:qFormat/>
    <w:rsid w:val="00D54896"/>
    <w:rPr>
      <w:rFonts w:ascii="ScalaSans" w:hAnsi="ScalaSans"/>
      <w:smallCaps/>
      <w:color w:val="5A5A5A" w:themeColor="text1" w:themeTint="A5"/>
    </w:rPr>
  </w:style>
  <w:style w:type="character" w:styleId="RefernciaIntensa">
    <w:name w:val="Intense Reference"/>
    <w:basedOn w:val="Tipodeletrapredefinidodopargrafo"/>
    <w:uiPriority w:val="32"/>
    <w:qFormat/>
    <w:rsid w:val="00D54896"/>
    <w:rPr>
      <w:rFonts w:ascii="ScalaSans" w:hAnsi="ScalaSans"/>
      <w:b/>
      <w:bCs/>
      <w:smallCaps/>
      <w:color w:val="4F81BD" w:themeColor="accent1"/>
      <w:spacing w:val="5"/>
    </w:rPr>
  </w:style>
  <w:style w:type="character" w:styleId="TtulodoLivro">
    <w:name w:val="Book Title"/>
    <w:basedOn w:val="Tipodeletrapredefinidodopargrafo"/>
    <w:uiPriority w:val="33"/>
    <w:qFormat/>
    <w:rsid w:val="00D54896"/>
    <w:rPr>
      <w:rFonts w:ascii="ScalaSans" w:hAnsi="ScalaSans"/>
      <w:b/>
      <w:bCs/>
      <w:i w:val="0"/>
      <w:iCs/>
      <w:spacing w:val="5"/>
    </w:rPr>
  </w:style>
  <w:style w:type="paragraph" w:styleId="PargrafodaLista">
    <w:name w:val="List Paragraph"/>
    <w:basedOn w:val="Normal"/>
    <w:uiPriority w:val="34"/>
    <w:qFormat/>
    <w:rsid w:val="002900BF"/>
    <w:pPr>
      <w:ind w:left="720"/>
      <w:contextualSpacing/>
    </w:pPr>
  </w:style>
  <w:style w:type="table" w:styleId="Tabelacomgrelha">
    <w:name w:val="Table Grid"/>
    <w:basedOn w:val="Tabelanormal"/>
    <w:uiPriority w:val="59"/>
    <w:rsid w:val="00D54896"/>
    <w:rPr>
      <w:rFonts w:ascii="ScalaSans" w:hAnsi="ScalaSan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F80B3D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F80B3D"/>
    <w:rPr>
      <w:rFonts w:ascii="ScalaSans" w:hAnsi="ScalaSans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F80B3D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BB52CF"/>
    <w:pPr>
      <w:spacing w:after="200"/>
    </w:pPr>
    <w:rPr>
      <w:i/>
      <w:iCs/>
      <w:color w:val="1F497D" w:themeColor="text2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1F57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ssm.c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A094-2FA3-4C02-B06C-935CCCAF0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F0255677.dotm</Template>
  <TotalTime>5</TotalTime>
  <Pages>1</Pages>
  <Words>53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Cardoso</dc:creator>
  <cp:keywords/>
  <dc:description/>
  <cp:lastModifiedBy>Joao Cardoso</cp:lastModifiedBy>
  <cp:revision>2</cp:revision>
  <cp:lastPrinted>2012-01-16T11:06:00Z</cp:lastPrinted>
  <dcterms:created xsi:type="dcterms:W3CDTF">2019-06-24T10:51:00Z</dcterms:created>
  <dcterms:modified xsi:type="dcterms:W3CDTF">2019-06-24T10:56:00Z</dcterms:modified>
</cp:coreProperties>
</file>