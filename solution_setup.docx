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086" w:rsidRPr="00572086" w:rsidRDefault="00572086" w:rsidP="006A49F8">
      <w:pPr>
        <w:rPr>
          <w:b/>
          <w:lang w:val="en-US"/>
        </w:rPr>
      </w:pPr>
      <w:r w:rsidRPr="00572086">
        <w:rPr>
          <w:b/>
          <w:lang w:val="en-US"/>
        </w:rPr>
        <w:t>AITAM WEBSITE SETUP</w:t>
      </w:r>
      <w:r>
        <w:rPr>
          <w:b/>
          <w:lang w:val="en-US"/>
        </w:rPr>
        <w:t xml:space="preserve"> (v.2019-06-21)</w:t>
      </w:r>
      <w:bookmarkStart w:id="0" w:name="_GoBack"/>
      <w:bookmarkEnd w:id="0"/>
    </w:p>
    <w:p w:rsidR="006A49F8" w:rsidRPr="00850CDF" w:rsidRDefault="006A49F8" w:rsidP="006A49F8">
      <w:pPr>
        <w:pStyle w:val="PargrafodaLista"/>
        <w:numPr>
          <w:ilvl w:val="0"/>
          <w:numId w:val="1"/>
        </w:numPr>
        <w:rPr>
          <w:lang w:val="en-US"/>
        </w:rPr>
      </w:pPr>
      <w:r w:rsidRPr="00850CDF">
        <w:rPr>
          <w:lang w:val="en-US"/>
        </w:rPr>
        <w:t xml:space="preserve">Install node.js </w:t>
      </w:r>
      <w:r w:rsidR="00827D5B" w:rsidRPr="00850CDF">
        <w:rPr>
          <w:lang w:val="en-US"/>
        </w:rPr>
        <w:t xml:space="preserve">(Windows installer) </w:t>
      </w:r>
      <w:r w:rsidRPr="00850CDF">
        <w:rPr>
          <w:lang w:val="en-US"/>
        </w:rPr>
        <w:t>from:</w:t>
      </w:r>
    </w:p>
    <w:p w:rsidR="006A49F8" w:rsidRPr="006A49F8" w:rsidRDefault="006A49F8" w:rsidP="006A49F8">
      <w:pPr>
        <w:pStyle w:val="PargrafodaLista"/>
        <w:rPr>
          <w:rStyle w:val="Hiperligao"/>
        </w:rPr>
      </w:pPr>
      <w:r>
        <w:fldChar w:fldCharType="begin"/>
      </w:r>
      <w:r>
        <w:instrText xml:space="preserve"> HYPERLINK "https://nodejs.org/download/" </w:instrText>
      </w:r>
      <w:r>
        <w:fldChar w:fldCharType="separate"/>
      </w:r>
      <w:r w:rsidRPr="006A49F8">
        <w:rPr>
          <w:rStyle w:val="Hiperligao"/>
        </w:rPr>
        <w:t>https://nodejs.org/download/</w:t>
      </w:r>
    </w:p>
    <w:p w:rsidR="006A49F8" w:rsidRDefault="006A49F8" w:rsidP="006A49F8">
      <w:pPr>
        <w:pStyle w:val="PargrafodaLista"/>
      </w:pPr>
      <w:r>
        <w:fldChar w:fldCharType="end"/>
      </w:r>
    </w:p>
    <w:p w:rsidR="00456279" w:rsidRDefault="00456279" w:rsidP="00456279">
      <w:pPr>
        <w:pStyle w:val="PargrafodaLista"/>
        <w:numPr>
          <w:ilvl w:val="0"/>
          <w:numId w:val="1"/>
        </w:numPr>
      </w:pPr>
      <w:r>
        <w:t>Install GitBash from:</w:t>
      </w:r>
    </w:p>
    <w:p w:rsidR="003A1F02" w:rsidRDefault="004E7916" w:rsidP="00456279">
      <w:pPr>
        <w:pStyle w:val="PargrafodaLista"/>
      </w:pPr>
      <w:hyperlink r:id="rId7" w:history="1">
        <w:r w:rsidR="00456279" w:rsidRPr="001D00AF">
          <w:rPr>
            <w:rStyle w:val="Hiperligao"/>
          </w:rPr>
          <w:t>https://gitforwindows.org/</w:t>
        </w:r>
      </w:hyperlink>
    </w:p>
    <w:p w:rsidR="00456279" w:rsidRDefault="00456279" w:rsidP="00456279">
      <w:pPr>
        <w:pStyle w:val="PargrafodaLista"/>
      </w:pPr>
    </w:p>
    <w:p w:rsidR="00456279" w:rsidRDefault="00456279" w:rsidP="00456279">
      <w:pPr>
        <w:pStyle w:val="PargrafodaLista"/>
        <w:numPr>
          <w:ilvl w:val="0"/>
          <w:numId w:val="1"/>
        </w:numPr>
        <w:rPr>
          <w:lang w:val="en-US"/>
        </w:rPr>
      </w:pPr>
      <w:r w:rsidRPr="00456279">
        <w:rPr>
          <w:lang w:val="en-US"/>
        </w:rPr>
        <w:t>Now</w:t>
      </w:r>
      <w:r>
        <w:rPr>
          <w:lang w:val="en-US"/>
        </w:rPr>
        <w:t>, when positioned in a folder and using the right button of the mouse,</w:t>
      </w:r>
      <w:r w:rsidRPr="00456279">
        <w:rPr>
          <w:lang w:val="en-US"/>
        </w:rPr>
        <w:t xml:space="preserve"> you can see something like this:</w:t>
      </w:r>
    </w:p>
    <w:p w:rsidR="00456279" w:rsidRDefault="00456279" w:rsidP="00456279">
      <w:pPr>
        <w:ind w:left="708"/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2105479" cy="1117600"/>
            <wp:effectExtent l="0" t="0" r="952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244" cy="112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279" w:rsidRDefault="00456279" w:rsidP="0045627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nodemon: open Git Bash and, in the command line, write: </w:t>
      </w:r>
      <w:r w:rsidRPr="00456279">
        <w:rPr>
          <w:lang w:val="en-US"/>
        </w:rPr>
        <w:t>npm install -g nodemon</w:t>
      </w:r>
    </w:p>
    <w:p w:rsidR="00456279" w:rsidRDefault="00456279" w:rsidP="0045627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the project from GitHub: on code tab you have a green button named clone or download. Push it and select Download Zip:</w:t>
      </w:r>
    </w:p>
    <w:p w:rsidR="00456279" w:rsidRDefault="00456279" w:rsidP="00456279">
      <w:pPr>
        <w:ind w:left="708"/>
        <w:rPr>
          <w:lang w:val="en-US"/>
        </w:rPr>
      </w:pPr>
      <w:r>
        <w:rPr>
          <w:noProof/>
          <w:lang w:eastAsia="pt-PT"/>
        </w:rPr>
        <w:drawing>
          <wp:inline distT="0" distB="0" distL="0" distR="0">
            <wp:extent cx="2127250" cy="1183186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896" cy="118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279" w:rsidRDefault="00456279" w:rsidP="0045627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and install the project in the selected folder.</w:t>
      </w:r>
    </w:p>
    <w:p w:rsidR="00456279" w:rsidRDefault="00456279" w:rsidP="0045627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(If not blocked) place the credentials.js file in the project root folder and edit it, updating the file/folder paths accordingly. Forget cookie secret object.</w:t>
      </w:r>
    </w:p>
    <w:p w:rsidR="00456279" w:rsidRDefault="00456279" w:rsidP="0045627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Git Bash in the root folder of the project and, in the command line, write: </w:t>
      </w:r>
      <w:r w:rsidRPr="00456279">
        <w:rPr>
          <w:lang w:val="en-US"/>
        </w:rPr>
        <w:t>npm install</w:t>
      </w:r>
      <w:r>
        <w:rPr>
          <w:lang w:val="en-US"/>
        </w:rPr>
        <w:t xml:space="preserve"> </w:t>
      </w:r>
    </w:p>
    <w:p w:rsidR="00456279" w:rsidRDefault="00456279" w:rsidP="00456279">
      <w:pPr>
        <w:pStyle w:val="PargrafodaLista"/>
        <w:rPr>
          <w:lang w:val="en-US"/>
        </w:rPr>
      </w:pPr>
      <w:r>
        <w:rPr>
          <w:lang w:val="en-US"/>
        </w:rPr>
        <w:t>(it will start installing all the modules and dependencies present in package.json)</w:t>
      </w:r>
    </w:p>
    <w:p w:rsidR="00456279" w:rsidRDefault="00456279" w:rsidP="0045627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 the operation in db folder</w:t>
      </w:r>
    </w:p>
    <w:p w:rsidR="00032E97" w:rsidRDefault="00032E97" w:rsidP="00032E97">
      <w:pPr>
        <w:pStyle w:val="PargrafodaLista"/>
        <w:rPr>
          <w:lang w:val="en-US"/>
        </w:rPr>
      </w:pPr>
    </w:p>
    <w:p w:rsidR="00032E97" w:rsidRDefault="00032E97" w:rsidP="00032E97">
      <w:pPr>
        <w:pStyle w:val="PargrafodaLista"/>
        <w:rPr>
          <w:lang w:val="en-US"/>
        </w:rPr>
      </w:pPr>
      <w:r>
        <w:rPr>
          <w:lang w:val="en-US"/>
        </w:rPr>
        <w:t>To run the project:</w:t>
      </w:r>
    </w:p>
    <w:p w:rsidR="00032E97" w:rsidRDefault="00032E97" w:rsidP="00032E97">
      <w:pPr>
        <w:pStyle w:val="PargrafodaLista"/>
        <w:rPr>
          <w:lang w:val="en-US"/>
        </w:rPr>
      </w:pPr>
    </w:p>
    <w:p w:rsidR="00032E97" w:rsidRDefault="00032E97" w:rsidP="00032E9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to db folder, open Open Git Bash and, in the command line, write: </w:t>
      </w:r>
      <w:r w:rsidRPr="00032E97">
        <w:rPr>
          <w:lang w:val="en-US"/>
        </w:rPr>
        <w:t>npm run json:server</w:t>
      </w:r>
    </w:p>
    <w:p w:rsidR="00032E97" w:rsidRDefault="00032E97" w:rsidP="00032E97">
      <w:pPr>
        <w:pStyle w:val="PargrafodaLista"/>
        <w:rPr>
          <w:lang w:val="en-US"/>
        </w:rPr>
      </w:pPr>
      <w:r>
        <w:rPr>
          <w:lang w:val="en-US"/>
        </w:rPr>
        <w:t>(Leave this window open. To finish in end, interrupt first the process runnin inside using CTRL+C)</w:t>
      </w:r>
    </w:p>
    <w:p w:rsidR="00032E97" w:rsidRDefault="00032E97" w:rsidP="00032E97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root folder, open Open Git Bash and, in the command line, write: nodemon</w:t>
      </w:r>
    </w:p>
    <w:p w:rsidR="00572086" w:rsidRDefault="00572086">
      <w:pPr>
        <w:rPr>
          <w:lang w:val="en-US"/>
        </w:rPr>
      </w:pPr>
      <w:r>
        <w:rPr>
          <w:lang w:val="en-US"/>
        </w:rPr>
        <w:br w:type="page"/>
      </w:r>
    </w:p>
    <w:p w:rsidR="00032E97" w:rsidRDefault="00032E97" w:rsidP="00032E97">
      <w:pPr>
        <w:rPr>
          <w:lang w:val="en-US"/>
        </w:rPr>
      </w:pPr>
    </w:p>
    <w:p w:rsidR="00032E97" w:rsidRDefault="00032E97" w:rsidP="00032E97">
      <w:pPr>
        <w:rPr>
          <w:lang w:val="en-US"/>
        </w:rPr>
      </w:pPr>
      <w:r>
        <w:rPr>
          <w:lang w:val="en-US"/>
        </w:rPr>
        <w:t xml:space="preserve">Now you can test if the internal site is providing credentials: </w:t>
      </w:r>
      <w:hyperlink r:id="rId10" w:history="1">
        <w:r w:rsidRPr="001D00AF">
          <w:rPr>
            <w:rStyle w:val="Hiperligao"/>
            <w:lang w:val="en-US"/>
          </w:rPr>
          <w:t>http://localhost:5000/users?email=test@test.com</w:t>
        </w:r>
      </w:hyperlink>
    </w:p>
    <w:p w:rsidR="00032E97" w:rsidRPr="00032E97" w:rsidRDefault="00032E97" w:rsidP="00032E97">
      <w:pPr>
        <w:rPr>
          <w:lang w:val="en-US"/>
        </w:rPr>
      </w:pPr>
      <w:r>
        <w:rPr>
          <w:lang w:val="en-US"/>
        </w:rPr>
        <w:t xml:space="preserve">And, test the AITAM website: </w:t>
      </w:r>
      <w:hyperlink r:id="rId11" w:history="1">
        <w:r w:rsidRPr="001D00AF">
          <w:rPr>
            <w:rStyle w:val="Hiperligao"/>
            <w:lang w:val="en-US"/>
          </w:rPr>
          <w:t>http://localhost:3000</w:t>
        </w:r>
      </w:hyperlink>
    </w:p>
    <w:sectPr w:rsidR="00032E97" w:rsidRPr="00032E97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086" w:rsidRDefault="00572086" w:rsidP="00572086">
      <w:pPr>
        <w:spacing w:after="0" w:line="240" w:lineRule="auto"/>
      </w:pPr>
      <w:r>
        <w:separator/>
      </w:r>
    </w:p>
  </w:endnote>
  <w:endnote w:type="continuationSeparator" w:id="0">
    <w:p w:rsidR="00572086" w:rsidRDefault="00572086" w:rsidP="00572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1050029"/>
      <w:docPartObj>
        <w:docPartGallery w:val="Page Numbers (Bottom of Page)"/>
        <w:docPartUnique/>
      </w:docPartObj>
    </w:sdtPr>
    <w:sdtContent>
      <w:p w:rsidR="00572086" w:rsidRDefault="0057208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916">
          <w:rPr>
            <w:noProof/>
          </w:rPr>
          <w:t>1</w:t>
        </w:r>
        <w:r>
          <w:fldChar w:fldCharType="end"/>
        </w:r>
      </w:p>
    </w:sdtContent>
  </w:sdt>
  <w:p w:rsidR="00572086" w:rsidRDefault="005720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086" w:rsidRDefault="00572086" w:rsidP="00572086">
      <w:pPr>
        <w:spacing w:after="0" w:line="240" w:lineRule="auto"/>
      </w:pPr>
      <w:r>
        <w:separator/>
      </w:r>
    </w:p>
  </w:footnote>
  <w:footnote w:type="continuationSeparator" w:id="0">
    <w:p w:rsidR="00572086" w:rsidRDefault="00572086" w:rsidP="00572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04048"/>
    <w:multiLevelType w:val="hybridMultilevel"/>
    <w:tmpl w:val="4E50E9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D284F"/>
    <w:multiLevelType w:val="hybridMultilevel"/>
    <w:tmpl w:val="0BE82FC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79"/>
    <w:rsid w:val="00032E97"/>
    <w:rsid w:val="003A1F02"/>
    <w:rsid w:val="00456279"/>
    <w:rsid w:val="004E7916"/>
    <w:rsid w:val="00572086"/>
    <w:rsid w:val="006A49F8"/>
    <w:rsid w:val="00827D5B"/>
    <w:rsid w:val="0085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1101"/>
  <w15:chartTrackingRefBased/>
  <w15:docId w15:val="{DD638639-516C-47B3-A767-2CC5A53A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627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456279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720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72086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572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72086"/>
  </w:style>
  <w:style w:type="paragraph" w:styleId="Rodap">
    <w:name w:val="footer"/>
    <w:basedOn w:val="Normal"/>
    <w:link w:val="RodapCarter"/>
    <w:uiPriority w:val="99"/>
    <w:unhideWhenUsed/>
    <w:rsid w:val="00572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72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forwindows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5000/users?email=test@tes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C9D1A7C9.dotm</Template>
  <TotalTime>0</TotalTime>
  <Pages>2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2</cp:revision>
  <cp:lastPrinted>2019-06-21T15:50:00Z</cp:lastPrinted>
  <dcterms:created xsi:type="dcterms:W3CDTF">2019-06-21T15:52:00Z</dcterms:created>
  <dcterms:modified xsi:type="dcterms:W3CDTF">2019-06-21T15:52:00Z</dcterms:modified>
</cp:coreProperties>
</file>